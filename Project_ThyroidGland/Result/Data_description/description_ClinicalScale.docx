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9F62" w14:textId="46818744" w:rsidR="00A10484" w:rsidRPr="00CE7839" w:rsidRDefault="00CE7839">
      <w:pPr>
        <w:pStyle w:val="Titre"/>
        <w:rPr>
          <w:lang w:val="en-GB"/>
        </w:rPr>
      </w:pPr>
      <w:r w:rsidRPr="00CE7839">
        <w:rPr>
          <w:lang w:val="en-GB"/>
        </w:rPr>
        <w:t xml:space="preserve">Description of </w:t>
      </w:r>
      <w:proofErr w:type="spellStart"/>
      <w:r w:rsidRPr="00CE7839">
        <w:rPr>
          <w:lang w:val="en-GB"/>
        </w:rPr>
        <w:t>clinical_scale</w:t>
      </w:r>
      <w:proofErr w:type="spellEnd"/>
      <w:r w:rsidRPr="00CE7839">
        <w:rPr>
          <w:lang w:val="en-GB"/>
        </w:rPr>
        <w:t xml:space="preserve"> </w:t>
      </w:r>
      <w:proofErr w:type="spellStart"/>
      <w:r w:rsidRPr="00CE7839">
        <w:rPr>
          <w:lang w:val="en-GB"/>
        </w:rPr>
        <w:t>d</w:t>
      </w:r>
      <w:r>
        <w:rPr>
          <w:lang w:val="en-GB"/>
        </w:rPr>
        <w:t>f</w:t>
      </w:r>
      <w:proofErr w:type="spellEnd"/>
    </w:p>
    <w:p w14:paraId="6E98732D" w14:textId="1F0E0FAD" w:rsidR="00855982" w:rsidRPr="00CE7839" w:rsidRDefault="00CE7839" w:rsidP="00855982">
      <w:pPr>
        <w:pStyle w:val="Titre1"/>
        <w:rPr>
          <w:lang w:val="en-GB"/>
        </w:rPr>
      </w:pPr>
      <w:r w:rsidRPr="00CE7839">
        <w:rPr>
          <w:lang w:val="en-GB"/>
        </w:rPr>
        <w:t>O</w:t>
      </w:r>
      <w:r>
        <w:rPr>
          <w:lang w:val="en-GB"/>
        </w:rPr>
        <w:t>n the relations between numeric variables</w:t>
      </w:r>
    </w:p>
    <w:p w14:paraId="7122DA81" w14:textId="6E1A5769" w:rsidR="00855982" w:rsidRPr="00CE7839" w:rsidRDefault="00CE7839" w:rsidP="00CE7839">
      <w:pPr>
        <w:rPr>
          <w:lang w:val="en-GB"/>
        </w:rPr>
      </w:pPr>
      <w:r w:rsidRPr="00CE7839">
        <w:rPr>
          <w:lang w:val="en-GB"/>
        </w:rPr>
        <w:t>Studied using correlations matrixes, a</w:t>
      </w:r>
      <w:r>
        <w:rPr>
          <w:lang w:val="en-GB"/>
        </w:rPr>
        <w:t>nd result with p-value: p = 0.05</w:t>
      </w:r>
      <w:r w:rsidR="00290669">
        <w:rPr>
          <w:lang w:val="en-GB"/>
        </w:rPr>
        <w:t>. using standard correlations matrix. (./</w:t>
      </w:r>
      <w:r w:rsidR="00290669" w:rsidRPr="00290669">
        <w:rPr>
          <w:i/>
          <w:iCs/>
          <w:lang w:val="en-GB"/>
        </w:rPr>
        <w:t>Results/</w:t>
      </w:r>
      <w:proofErr w:type="spellStart"/>
      <w:r w:rsidR="00290669" w:rsidRPr="00290669">
        <w:rPr>
          <w:i/>
          <w:iCs/>
          <w:lang w:val="en-GB"/>
        </w:rPr>
        <w:t>Data_Description</w:t>
      </w:r>
      <w:proofErr w:type="spellEnd"/>
      <w:r w:rsidR="00290669" w:rsidRPr="00290669">
        <w:rPr>
          <w:i/>
          <w:iCs/>
          <w:lang w:val="en-GB"/>
        </w:rPr>
        <w:t>/clinical_correlations.pdf</w:t>
      </w:r>
      <w:r w:rsidR="00290669">
        <w:rPr>
          <w:lang w:val="en-GB"/>
        </w:rPr>
        <w:t>)</w:t>
      </w:r>
    </w:p>
    <w:p w14:paraId="0458CCF5" w14:textId="77777777" w:rsidR="00290669" w:rsidRDefault="00290669" w:rsidP="00855982">
      <w:pPr>
        <w:rPr>
          <w:lang w:val="en-GB"/>
        </w:rPr>
      </w:pPr>
      <w:r>
        <w:rPr>
          <w:lang w:val="en-GB"/>
        </w:rPr>
        <w:t>Strong correlations between (</w:t>
      </w:r>
      <w:proofErr w:type="spellStart"/>
      <w:r>
        <w:rPr>
          <w:lang w:val="en-GB"/>
        </w:rPr>
        <w:t>cor</w:t>
      </w:r>
      <w:proofErr w:type="spellEnd"/>
      <w:r>
        <w:rPr>
          <w:lang w:val="en-GB"/>
        </w:rPr>
        <w:t xml:space="preserve">  &gt;= 0.30): </w:t>
      </w:r>
    </w:p>
    <w:p w14:paraId="63EB3951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Height</w:t>
      </w:r>
    </w:p>
    <w:p w14:paraId="500BB739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Weight</w:t>
      </w:r>
    </w:p>
    <w:p w14:paraId="66ED6A69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17BEC32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Age &amp; TRISCHD</w:t>
      </w:r>
    </w:p>
    <w:p w14:paraId="3FFC311A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Age &amp; DTHVNT</w:t>
      </w:r>
    </w:p>
    <w:p w14:paraId="34BB902B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182B031B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HGHT &amp; WGHT</w:t>
      </w:r>
    </w:p>
    <w:p w14:paraId="652F1175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B2CBCC1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WGHT &amp; BMI</w:t>
      </w:r>
    </w:p>
    <w:p w14:paraId="2467CADE" w14:textId="3CDE6238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C879C31" w14:textId="634F89B3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TRISCHD &amp; DTHVNT</w:t>
      </w:r>
    </w:p>
    <w:p w14:paraId="55DAE96C" w14:textId="77777777" w:rsidR="00290669" w:rsidRDefault="00290669" w:rsidP="00290669">
      <w:pPr>
        <w:rPr>
          <w:lang w:val="en-GB"/>
        </w:rPr>
      </w:pPr>
      <w:r>
        <w:rPr>
          <w:lang w:val="en-GB"/>
        </w:rPr>
        <w:t xml:space="preserve">Mild </w:t>
      </w:r>
      <w:r w:rsidRPr="00290669">
        <w:rPr>
          <w:lang w:val="en-GB"/>
        </w:rPr>
        <w:t>correlations between (</w:t>
      </w:r>
      <w:proofErr w:type="spellStart"/>
      <w:r w:rsidRPr="00290669">
        <w:rPr>
          <w:lang w:val="en-GB"/>
        </w:rPr>
        <w:t>cor</w:t>
      </w:r>
      <w:proofErr w:type="spellEnd"/>
      <w:r w:rsidRPr="00290669">
        <w:rPr>
          <w:lang w:val="en-GB"/>
        </w:rPr>
        <w:t xml:space="preserve">  </w:t>
      </w:r>
      <w:r>
        <w:rPr>
          <w:lang w:val="en-GB"/>
        </w:rPr>
        <w:t xml:space="preserve">&lt; </w:t>
      </w:r>
      <w:r w:rsidRPr="00290669">
        <w:rPr>
          <w:lang w:val="en-GB"/>
        </w:rPr>
        <w:t>0.30):</w:t>
      </w:r>
    </w:p>
    <w:p w14:paraId="626AFBB1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BMI</w:t>
      </w:r>
    </w:p>
    <w:p w14:paraId="0415B8EE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TRISCHD</w:t>
      </w:r>
    </w:p>
    <w:p w14:paraId="00CD428B" w14:textId="77777777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Sex &amp; DTHVNT</w:t>
      </w:r>
    </w:p>
    <w:p w14:paraId="4F7C8EFA" w14:textId="4605FD2D" w:rsidR="00290669" w:rsidRP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2090928F" w14:textId="62D7DEF2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Height &amp; BMI</w:t>
      </w:r>
    </w:p>
    <w:p w14:paraId="63E06734" w14:textId="784615D1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Height &amp; TRISCHD</w:t>
      </w:r>
    </w:p>
    <w:p w14:paraId="62FC4C0B" w14:textId="5E39A7BB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Height &amp; DTHVNT</w:t>
      </w:r>
    </w:p>
    <w:p w14:paraId="058B038F" w14:textId="41143D12" w:rsid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.</w:t>
      </w:r>
    </w:p>
    <w:p w14:paraId="31AEFCF2" w14:textId="7CEF700F" w:rsidR="00290669" w:rsidRPr="00290669" w:rsidRDefault="00290669" w:rsidP="00290669">
      <w:pPr>
        <w:pStyle w:val="Paragraphedeliste"/>
        <w:numPr>
          <w:ilvl w:val="0"/>
          <w:numId w:val="32"/>
        </w:numPr>
        <w:rPr>
          <w:lang w:val="en-GB"/>
        </w:rPr>
      </w:pPr>
      <w:r>
        <w:rPr>
          <w:lang w:val="en-GB"/>
        </w:rPr>
        <w:t>Weight &amp; DTHVNT</w:t>
      </w:r>
    </w:p>
    <w:p w14:paraId="6BDBFDE3" w14:textId="77777777" w:rsidR="00290669" w:rsidRPr="00290669" w:rsidRDefault="00290669" w:rsidP="00290669">
      <w:pPr>
        <w:rPr>
          <w:lang w:val="en-GB"/>
        </w:rPr>
      </w:pPr>
    </w:p>
    <w:p w14:paraId="29685888" w14:textId="7FC6F447" w:rsidR="00CE7839" w:rsidRPr="00290669" w:rsidRDefault="00290669" w:rsidP="00290669">
      <w:pPr>
        <w:rPr>
          <w:lang w:val="en-GB"/>
        </w:rPr>
      </w:pPr>
      <w:r w:rsidRPr="00290669">
        <w:rPr>
          <w:lang w:val="en-GB"/>
        </w:rPr>
        <w:t xml:space="preserve"> </w:t>
      </w:r>
      <w:r w:rsidR="001B47C6">
        <w:rPr>
          <w:lang w:val="en-GB"/>
        </w:rPr>
        <w:t>Note: Important to differentiate the effects between variables with strong correlations. Mild correlations could depends</w:t>
      </w:r>
      <w:r w:rsidR="00452CF4">
        <w:rPr>
          <w:lang w:val="en-GB"/>
        </w:rPr>
        <w:t xml:space="preserve"> on cross-correlations within the </w:t>
      </w:r>
      <w:proofErr w:type="spellStart"/>
      <w:r w:rsidR="00452CF4">
        <w:rPr>
          <w:lang w:val="en-GB"/>
        </w:rPr>
        <w:t>df</w:t>
      </w:r>
      <w:proofErr w:type="spellEnd"/>
      <w:r w:rsidR="00452CF4">
        <w:rPr>
          <w:lang w:val="en-GB"/>
        </w:rPr>
        <w:t xml:space="preserve">. </w:t>
      </w:r>
    </w:p>
    <w:p w14:paraId="014B7C88" w14:textId="74102AD7" w:rsidR="00CE7839" w:rsidRPr="00CE7839" w:rsidRDefault="00CE7839" w:rsidP="00CE7839">
      <w:pPr>
        <w:pStyle w:val="Titre1"/>
        <w:rPr>
          <w:lang w:val="en-GB"/>
        </w:rPr>
      </w:pPr>
      <w:r w:rsidRPr="00CE7839">
        <w:rPr>
          <w:lang w:val="en-GB"/>
        </w:rPr>
        <w:t>O</w:t>
      </w:r>
      <w:r>
        <w:rPr>
          <w:lang w:val="en-GB"/>
        </w:rPr>
        <w:t xml:space="preserve">n the </w:t>
      </w:r>
      <w:r>
        <w:rPr>
          <w:lang w:val="en-GB"/>
        </w:rPr>
        <w:t>relations between categorical and numerical</w:t>
      </w:r>
      <w:r>
        <w:rPr>
          <w:lang w:val="en-GB"/>
        </w:rPr>
        <w:t xml:space="preserve"> variables</w:t>
      </w:r>
    </w:p>
    <w:p w14:paraId="1AF9EED1" w14:textId="77777777" w:rsidR="00CE7839" w:rsidRDefault="00CE7839" w:rsidP="00855982">
      <w:pPr>
        <w:rPr>
          <w:lang w:val="en-GB"/>
        </w:rPr>
      </w:pPr>
    </w:p>
    <w:p w14:paraId="169479EE" w14:textId="40531900" w:rsidR="00CE7839" w:rsidRDefault="00CE7839" w:rsidP="00CE7839">
      <w:pPr>
        <w:pStyle w:val="Titre2"/>
        <w:rPr>
          <w:lang w:val="en-GB"/>
        </w:rPr>
      </w:pPr>
      <w:r>
        <w:rPr>
          <w:lang w:val="en-GB"/>
        </w:rPr>
        <w:t>COHORT:</w:t>
      </w:r>
    </w:p>
    <w:p w14:paraId="56D8D5C3" w14:textId="77777777" w:rsidR="00CE7839" w:rsidRDefault="00CE7839" w:rsidP="00CE7839">
      <w:pPr>
        <w:rPr>
          <w:lang w:val="en-GB"/>
        </w:rPr>
      </w:pPr>
    </w:p>
    <w:p w14:paraId="6A0B9B54" w14:textId="42744D96" w:rsidR="00CE7839" w:rsidRDefault="00CE7839" w:rsidP="00CE7839">
      <w:pPr>
        <w:rPr>
          <w:lang w:val="en-GB"/>
        </w:rPr>
      </w:pPr>
      <w:r>
        <w:rPr>
          <w:lang w:val="en-GB"/>
        </w:rPr>
        <w:t>Results confirmed using a t-test and p-value : p = 0.05</w:t>
      </w:r>
    </w:p>
    <w:p w14:paraId="02B86CFC" w14:textId="10C7976B" w:rsidR="00290669" w:rsidRDefault="00290669" w:rsidP="00CE7839">
      <w:pPr>
        <w:rPr>
          <w:lang w:val="en-GB"/>
        </w:rPr>
      </w:pPr>
      <w:r>
        <w:rPr>
          <w:lang w:val="en-GB"/>
        </w:rPr>
        <w:t>(</w:t>
      </w:r>
      <w:r>
        <w:rPr>
          <w:i/>
          <w:iCs/>
          <w:lang w:val="en-GB"/>
        </w:rPr>
        <w:t>./Results/</w:t>
      </w:r>
      <w:proofErr w:type="spellStart"/>
      <w:r>
        <w:rPr>
          <w:i/>
          <w:iCs/>
          <w:lang w:val="en-GB"/>
        </w:rPr>
        <w:t>Data_decription</w:t>
      </w:r>
      <w:proofErr w:type="spellEnd"/>
      <w:r>
        <w:rPr>
          <w:i/>
          <w:iCs/>
          <w:lang w:val="en-GB"/>
        </w:rPr>
        <w:t>/clinical_boxplots.pdf</w:t>
      </w:r>
      <w:r>
        <w:rPr>
          <w:lang w:val="en-GB"/>
        </w:rPr>
        <w:t>)</w:t>
      </w:r>
    </w:p>
    <w:p w14:paraId="34C402A2" w14:textId="77777777" w:rsidR="00CE7839" w:rsidRDefault="00CE7839" w:rsidP="00CE7839">
      <w:pPr>
        <w:rPr>
          <w:lang w:val="en-GB"/>
        </w:rPr>
      </w:pPr>
      <w:r w:rsidRPr="00CE7839">
        <w:rPr>
          <w:lang w:val="en-GB"/>
        </w:rPr>
        <w:lastRenderedPageBreak/>
        <w:t>Significant differences with</w:t>
      </w:r>
      <w:r>
        <w:rPr>
          <w:lang w:val="en-GB"/>
        </w:rPr>
        <w:t xml:space="preserve">: </w:t>
      </w:r>
    </w:p>
    <w:p w14:paraId="76D12D30" w14:textId="0D631841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 w:rsidRPr="00CE7839">
        <w:rPr>
          <w:lang w:val="en-GB"/>
        </w:rPr>
        <w:t xml:space="preserve"> </w:t>
      </w:r>
      <w:r>
        <w:rPr>
          <w:lang w:val="en-GB"/>
        </w:rPr>
        <w:t>AGE</w:t>
      </w:r>
    </w:p>
    <w:p w14:paraId="5B46A03B" w14:textId="2628A8F0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HGHT</w:t>
      </w:r>
    </w:p>
    <w:p w14:paraId="09E99411" w14:textId="1109B089" w:rsid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WGHT</w:t>
      </w:r>
    </w:p>
    <w:p w14:paraId="3B818C8D" w14:textId="53D8A999" w:rsidR="00CE7839" w:rsidRDefault="00CE7839" w:rsidP="00CE7839">
      <w:pPr>
        <w:pStyle w:val="Paragraphedeliste"/>
        <w:numPr>
          <w:ilvl w:val="0"/>
          <w:numId w:val="31"/>
        </w:numPr>
        <w:rPr>
          <w:b/>
          <w:bCs/>
          <w:lang w:val="en-GB"/>
        </w:rPr>
      </w:pPr>
      <w:r w:rsidRPr="00CE7839">
        <w:rPr>
          <w:b/>
          <w:bCs/>
          <w:lang w:val="en-GB"/>
        </w:rPr>
        <w:t>TRISCHD</w:t>
      </w:r>
    </w:p>
    <w:p w14:paraId="39CB715E" w14:textId="58D7963B" w:rsidR="00CE7839" w:rsidRDefault="00CE7839" w:rsidP="00CE7839">
      <w:pPr>
        <w:pStyle w:val="Paragraphedeliste"/>
        <w:numPr>
          <w:ilvl w:val="0"/>
          <w:numId w:val="31"/>
        </w:numPr>
        <w:rPr>
          <w:b/>
          <w:bCs/>
          <w:lang w:val="en-GB"/>
        </w:rPr>
      </w:pPr>
      <w:r>
        <w:rPr>
          <w:lang w:val="en-GB"/>
        </w:rPr>
        <w:t>DTHVNT (0 in Postmortem, 1 in Organ Donor)</w:t>
      </w:r>
    </w:p>
    <w:p w14:paraId="63D895C5" w14:textId="77777777" w:rsidR="00CE7839" w:rsidRDefault="00CE7839" w:rsidP="00CE7839">
      <w:pPr>
        <w:rPr>
          <w:b/>
          <w:bCs/>
          <w:lang w:val="en-GB"/>
        </w:rPr>
      </w:pPr>
    </w:p>
    <w:p w14:paraId="0EEB5DFB" w14:textId="3FEA2337" w:rsidR="00CE7839" w:rsidRDefault="00CE7839" w:rsidP="00CE7839">
      <w:pPr>
        <w:pStyle w:val="Titre2"/>
        <w:rPr>
          <w:lang w:val="en-GB"/>
        </w:rPr>
      </w:pPr>
      <w:r>
        <w:rPr>
          <w:lang w:val="en-GB"/>
        </w:rPr>
        <w:t>DTHHRDY:</w:t>
      </w:r>
    </w:p>
    <w:p w14:paraId="08BC09BE" w14:textId="77777777" w:rsidR="00CE7839" w:rsidRDefault="00CE7839" w:rsidP="00CE7839">
      <w:pPr>
        <w:rPr>
          <w:lang w:val="en-GB"/>
        </w:rPr>
      </w:pPr>
    </w:p>
    <w:p w14:paraId="792A6116" w14:textId="030C2898" w:rsidR="00CE7839" w:rsidRDefault="00CE7839" w:rsidP="00CE7839">
      <w:pPr>
        <w:rPr>
          <w:lang w:val="en-GB"/>
        </w:rPr>
      </w:pPr>
      <w:r>
        <w:rPr>
          <w:lang w:val="en-GB"/>
        </w:rPr>
        <w:t>No test performed, ANOVE might be used</w:t>
      </w:r>
    </w:p>
    <w:p w14:paraId="1D287A44" w14:textId="30CE65F6" w:rsidR="00CE7839" w:rsidRDefault="00CE7839" w:rsidP="00CE7839">
      <w:pPr>
        <w:rPr>
          <w:lang w:val="en-GB"/>
        </w:rPr>
      </w:pPr>
      <w:r w:rsidRPr="00CE7839">
        <w:rPr>
          <w:lang w:val="en-GB"/>
        </w:rPr>
        <w:t>Significant differences with</w:t>
      </w:r>
      <w:r>
        <w:rPr>
          <w:lang w:val="en-GB"/>
        </w:rPr>
        <w:t xml:space="preserve">: </w:t>
      </w:r>
    </w:p>
    <w:p w14:paraId="2A3ECEDB" w14:textId="6CB22210" w:rsidR="00CE7839" w:rsidRP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AGE</w:t>
      </w:r>
    </w:p>
    <w:p w14:paraId="6EAF6E94" w14:textId="34A31AC4" w:rsidR="00CE7839" w:rsidRDefault="00CE7839" w:rsidP="00CE7839">
      <w:pPr>
        <w:pStyle w:val="Paragraphedeliste"/>
        <w:numPr>
          <w:ilvl w:val="0"/>
          <w:numId w:val="31"/>
        </w:numPr>
        <w:rPr>
          <w:b/>
          <w:bCs/>
          <w:lang w:val="en-GB"/>
        </w:rPr>
      </w:pPr>
      <w:r w:rsidRPr="00CE7839">
        <w:rPr>
          <w:b/>
          <w:bCs/>
          <w:lang w:val="en-GB"/>
        </w:rPr>
        <w:t>TRISCHD</w:t>
      </w:r>
    </w:p>
    <w:p w14:paraId="558AA459" w14:textId="434A4A2C" w:rsidR="00CE7839" w:rsidRP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 w:rsidRPr="00CE7839">
        <w:rPr>
          <w:lang w:val="en-GB"/>
        </w:rPr>
        <w:t>DTHVNT</w:t>
      </w:r>
    </w:p>
    <w:p w14:paraId="5FBE11F4" w14:textId="78405D3A" w:rsidR="00CE7839" w:rsidRPr="00CE7839" w:rsidRDefault="00CE7839" w:rsidP="00CE7839">
      <w:pPr>
        <w:rPr>
          <w:lang w:val="en-GB"/>
        </w:rPr>
      </w:pPr>
      <w:r w:rsidRPr="00CE7839">
        <w:rPr>
          <w:lang w:val="en-GB"/>
        </w:rPr>
        <w:t>Mild differences with:</w:t>
      </w:r>
    </w:p>
    <w:p w14:paraId="3D44E4EF" w14:textId="2D5379C9" w:rsidR="00CE7839" w:rsidRPr="00CE7839" w:rsidRDefault="00CE7839" w:rsidP="00CE7839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WGHT</w:t>
      </w:r>
    </w:p>
    <w:sectPr w:rsidR="00CE7839" w:rsidRPr="00CE7839" w:rsidSect="007A0345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60C3" w14:textId="77777777" w:rsidR="007A0345" w:rsidRDefault="007A0345" w:rsidP="00855982">
      <w:pPr>
        <w:spacing w:after="0" w:line="240" w:lineRule="auto"/>
      </w:pPr>
      <w:r>
        <w:separator/>
      </w:r>
    </w:p>
  </w:endnote>
  <w:endnote w:type="continuationSeparator" w:id="0">
    <w:p w14:paraId="34F1F539" w14:textId="77777777" w:rsidR="007A0345" w:rsidRDefault="007A034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8BE25" w14:textId="77777777" w:rsidR="00855982" w:rsidRDefault="00855982">
        <w:pPr>
          <w:pStyle w:val="Pieddepage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A70DB"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780B" w14:textId="77777777" w:rsidR="007A0345" w:rsidRDefault="007A0345" w:rsidP="00855982">
      <w:pPr>
        <w:spacing w:after="0" w:line="240" w:lineRule="auto"/>
      </w:pPr>
      <w:r>
        <w:separator/>
      </w:r>
    </w:p>
  </w:footnote>
  <w:footnote w:type="continuationSeparator" w:id="0">
    <w:p w14:paraId="620AFD3F" w14:textId="77777777" w:rsidR="007A0345" w:rsidRDefault="007A034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141123"/>
    <w:multiLevelType w:val="hybridMultilevel"/>
    <w:tmpl w:val="5FC0CA2C"/>
    <w:lvl w:ilvl="0" w:tplc="54E072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D10814"/>
    <w:multiLevelType w:val="hybridMultilevel"/>
    <w:tmpl w:val="0B0C2410"/>
    <w:lvl w:ilvl="0" w:tplc="0E4E43EC"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7CE07F6C"/>
    <w:multiLevelType w:val="hybridMultilevel"/>
    <w:tmpl w:val="D5B407D8"/>
    <w:lvl w:ilvl="0" w:tplc="EFD0A582">
      <w:numFmt w:val="bullet"/>
      <w:lvlText w:val="-"/>
      <w:lvlJc w:val="left"/>
      <w:pPr>
        <w:ind w:left="3192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 w16cid:durableId="860435483">
    <w:abstractNumId w:val="15"/>
  </w:num>
  <w:num w:numId="2" w16cid:durableId="524096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3258030">
    <w:abstractNumId w:val="15"/>
  </w:num>
  <w:num w:numId="4" w16cid:durableId="1531411597">
    <w:abstractNumId w:val="15"/>
  </w:num>
  <w:num w:numId="5" w16cid:durableId="812865202">
    <w:abstractNumId w:val="15"/>
  </w:num>
  <w:num w:numId="6" w16cid:durableId="1199856800">
    <w:abstractNumId w:val="15"/>
  </w:num>
  <w:num w:numId="7" w16cid:durableId="1624457584">
    <w:abstractNumId w:val="15"/>
  </w:num>
  <w:num w:numId="8" w16cid:durableId="723062343">
    <w:abstractNumId w:val="15"/>
  </w:num>
  <w:num w:numId="9" w16cid:durableId="437718408">
    <w:abstractNumId w:val="15"/>
  </w:num>
  <w:num w:numId="10" w16cid:durableId="1513571332">
    <w:abstractNumId w:val="15"/>
  </w:num>
  <w:num w:numId="11" w16cid:durableId="1507401420">
    <w:abstractNumId w:val="15"/>
  </w:num>
  <w:num w:numId="12" w16cid:durableId="1021005579">
    <w:abstractNumId w:val="15"/>
  </w:num>
  <w:num w:numId="13" w16cid:durableId="496308961">
    <w:abstractNumId w:val="10"/>
  </w:num>
  <w:num w:numId="14" w16cid:durableId="1162507036">
    <w:abstractNumId w:val="18"/>
  </w:num>
  <w:num w:numId="15" w16cid:durableId="1581910698">
    <w:abstractNumId w:val="11"/>
  </w:num>
  <w:num w:numId="16" w16cid:durableId="423233078">
    <w:abstractNumId w:val="12"/>
  </w:num>
  <w:num w:numId="17" w16cid:durableId="697387351">
    <w:abstractNumId w:val="9"/>
  </w:num>
  <w:num w:numId="18" w16cid:durableId="1360624066">
    <w:abstractNumId w:val="7"/>
  </w:num>
  <w:num w:numId="19" w16cid:durableId="1180124401">
    <w:abstractNumId w:val="6"/>
  </w:num>
  <w:num w:numId="20" w16cid:durableId="1230653464">
    <w:abstractNumId w:val="5"/>
  </w:num>
  <w:num w:numId="21" w16cid:durableId="1511917819">
    <w:abstractNumId w:val="4"/>
  </w:num>
  <w:num w:numId="22" w16cid:durableId="1287157794">
    <w:abstractNumId w:val="8"/>
  </w:num>
  <w:num w:numId="23" w16cid:durableId="806047024">
    <w:abstractNumId w:val="3"/>
  </w:num>
  <w:num w:numId="24" w16cid:durableId="421294834">
    <w:abstractNumId w:val="2"/>
  </w:num>
  <w:num w:numId="25" w16cid:durableId="221720681">
    <w:abstractNumId w:val="1"/>
  </w:num>
  <w:num w:numId="26" w16cid:durableId="1891841548">
    <w:abstractNumId w:val="0"/>
  </w:num>
  <w:num w:numId="27" w16cid:durableId="2053112832">
    <w:abstractNumId w:val="13"/>
  </w:num>
  <w:num w:numId="28" w16cid:durableId="1241259943">
    <w:abstractNumId w:val="16"/>
  </w:num>
  <w:num w:numId="29" w16cid:durableId="582229324">
    <w:abstractNumId w:val="17"/>
  </w:num>
  <w:num w:numId="30" w16cid:durableId="143933334">
    <w:abstractNumId w:val="14"/>
  </w:num>
  <w:num w:numId="31" w16cid:durableId="1993292176">
    <w:abstractNumId w:val="20"/>
  </w:num>
  <w:num w:numId="32" w16cid:durableId="11362633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0F"/>
    <w:rsid w:val="001B47C6"/>
    <w:rsid w:val="001D4362"/>
    <w:rsid w:val="00290669"/>
    <w:rsid w:val="00452CF4"/>
    <w:rsid w:val="0077570F"/>
    <w:rsid w:val="007833A7"/>
    <w:rsid w:val="007A0345"/>
    <w:rsid w:val="00855982"/>
    <w:rsid w:val="00A10484"/>
    <w:rsid w:val="00CE7839"/>
    <w:rsid w:val="00EA70DB"/>
    <w:rsid w:val="00F5111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D9A6"/>
  <w15:chartTrackingRefBased/>
  <w15:docId w15:val="{51AD9280-7496-44A8-AAE6-8D18658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9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CE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0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De Deyn</dc:creator>
  <cp:lastModifiedBy>DE DEYN Thomas</cp:lastModifiedBy>
  <cp:revision>3</cp:revision>
  <dcterms:created xsi:type="dcterms:W3CDTF">2024-04-07T13:29:00Z</dcterms:created>
  <dcterms:modified xsi:type="dcterms:W3CDTF">2024-04-07T13:50:00Z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